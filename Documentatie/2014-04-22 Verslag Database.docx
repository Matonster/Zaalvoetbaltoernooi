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1698907"/>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9576"/>
          </w:tblGrid>
          <w:tr w:rsidR="00520E25" w:rsidRPr="00520E25">
            <w:trPr>
              <w:trHeight w:val="2880"/>
              <w:jc w:val="center"/>
            </w:trPr>
            <w:sdt>
              <w:sdtPr>
                <w:rPr>
                  <w:rFonts w:asciiTheme="majorHAnsi" w:eastAsiaTheme="majorEastAsia" w:hAnsiTheme="majorHAnsi" w:cstheme="majorBidi"/>
                  <w:caps/>
                </w:rPr>
                <w:alias w:val="Bedrijf"/>
                <w:id w:val="15524243"/>
                <w:placeholder>
                  <w:docPart w:val="0DD50E017D6A440EA49C38C31988859E"/>
                </w:placeholder>
                <w:dataBinding w:prefixMappings="xmlns:ns0='http://schemas.openxmlformats.org/officeDocument/2006/extended-properties'" w:xpath="/ns0:Properties[1]/ns0:Company[1]" w:storeItemID="{6668398D-A668-4E3E-A5EB-62B293D839F1}"/>
                <w:text/>
              </w:sdt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520E25">
            <w:trPr>
              <w:trHeight w:val="1440"/>
              <w:jc w:val="center"/>
            </w:trPr>
            <w:sdt>
              <w:sdtPr>
                <w:rPr>
                  <w:rFonts w:asciiTheme="majorHAnsi" w:eastAsiaTheme="majorEastAsia" w:hAnsiTheme="majorHAnsi" w:cstheme="majorBidi"/>
                  <w:sz w:val="80"/>
                  <w:szCs w:val="80"/>
                </w:rPr>
                <w:alias w:val="Titel"/>
                <w:id w:val="15524250"/>
                <w:placeholder>
                  <w:docPart w:val="3739A9C07ECD4D5AB3B53F39A73260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520E25">
            <w:trPr>
              <w:trHeight w:val="720"/>
              <w:jc w:val="center"/>
            </w:trPr>
            <w:sdt>
              <w:sdtPr>
                <w:rPr>
                  <w:rFonts w:asciiTheme="majorHAnsi" w:eastAsiaTheme="majorEastAsia" w:hAnsiTheme="majorHAnsi" w:cstheme="majorBidi"/>
                  <w:sz w:val="44"/>
                  <w:szCs w:val="44"/>
                </w:rPr>
                <w:alias w:val="Ondertitel"/>
                <w:id w:val="15524255"/>
                <w:placeholder>
                  <w:docPart w:val="75CD2EC849FF4CCB9A94927EE280F08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520E25">
            <w:trPr>
              <w:trHeight w:val="360"/>
              <w:jc w:val="center"/>
            </w:trPr>
            <w:tc>
              <w:tcPr>
                <w:tcW w:w="5000" w:type="pct"/>
                <w:vAlign w:val="center"/>
              </w:tcPr>
              <w:p w:rsidR="00520E25" w:rsidRDefault="00520E25">
                <w:pPr>
                  <w:pStyle w:val="Geenafstand"/>
                  <w:jc w:val="center"/>
                </w:pPr>
              </w:p>
            </w:tc>
          </w:tr>
          <w:tr w:rsidR="00520E25">
            <w:trPr>
              <w:trHeight w:val="360"/>
              <w:jc w:val="center"/>
            </w:trPr>
            <w:sdt>
              <w:sdtPr>
                <w:rPr>
                  <w:b/>
                  <w:bCs/>
                </w:rPr>
                <w:alias w:val="Auteur"/>
                <w:id w:val="15524260"/>
                <w:placeholder>
                  <w:docPart w:val="31E06A515C67426AA5654AEEE9F676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trPr>
              <w:trHeight w:val="360"/>
              <w:jc w:val="center"/>
            </w:trPr>
            <w:sdt>
              <w:sdtPr>
                <w:rPr>
                  <w:b/>
                  <w:bCs/>
                </w:rPr>
                <w:alias w:val="Datum"/>
                <w:id w:val="516659546"/>
                <w:placeholder>
                  <w:docPart w:val="F31CA05D177B43F5B0DD1500D6CBADA8"/>
                </w:placeholder>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520E25">
            <w:tc>
              <w:tcPr>
                <w:tcW w:w="5000" w:type="pct"/>
              </w:tcPr>
              <w:p w:rsidR="00520E25" w:rsidRDefault="00520E25" w:rsidP="00520E25">
                <w:pPr>
                  <w:pStyle w:val="Geenafstand"/>
                </w:pPr>
              </w:p>
            </w:tc>
          </w:tr>
        </w:tbl>
        <w:p w:rsidR="00520E25" w:rsidRDefault="00520E25" w:rsidP="00520E25">
          <w:pPr>
            <w:jc w:val="center"/>
            <w:rPr>
              <w:lang w:val="nl-NL"/>
            </w:rPr>
          </w:pPr>
          <w:r w:rsidRPr="00520E25">
            <w:rPr>
              <w:lang w:val="nl-NL"/>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Default="00520E25">
          <w:r w:rsidRPr="00520E25">
            <w:rPr>
              <w:lang w:val="nl-NL"/>
            </w:rPr>
            <w:br w:type="page"/>
          </w:r>
        </w:p>
      </w:sdtContent>
    </w:sdt>
    <w:sdt>
      <w:sdtPr>
        <w:id w:val="44169904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8584C" w:rsidRDefault="0058584C">
          <w:pPr>
            <w:pStyle w:val="Kopvaninhoudsopgave"/>
          </w:pPr>
          <w:r>
            <w:t>Inhoud</w:t>
          </w:r>
        </w:p>
        <w:p w:rsidR="0058584C" w:rsidRDefault="0058584C">
          <w:pPr>
            <w:pStyle w:val="Inhopg1"/>
            <w:tabs>
              <w:tab w:val="right" w:leader="dot" w:pos="9350"/>
            </w:tabs>
            <w:rPr>
              <w:rFonts w:eastAsiaTheme="minorEastAsia"/>
              <w:noProof/>
            </w:rPr>
          </w:pPr>
          <w:r>
            <w:rPr>
              <w:lang w:val="nl-NL"/>
            </w:rPr>
            <w:fldChar w:fldCharType="begin"/>
          </w:r>
          <w:r>
            <w:rPr>
              <w:lang w:val="nl-NL"/>
            </w:rPr>
            <w:instrText xml:space="preserve"> TOC \o "1-3" \h \z \u </w:instrText>
          </w:r>
          <w:r>
            <w:rPr>
              <w:lang w:val="nl-NL"/>
            </w:rPr>
            <w:fldChar w:fldCharType="separate"/>
          </w:r>
          <w:hyperlink w:anchor="_Toc385938330" w:history="1">
            <w:r w:rsidRPr="00EB1EA0">
              <w:rPr>
                <w:rStyle w:val="Hyperlink"/>
                <w:noProof/>
              </w:rPr>
              <w:t>Inleiding</w:t>
            </w:r>
            <w:r>
              <w:rPr>
                <w:noProof/>
                <w:webHidden/>
              </w:rPr>
              <w:tab/>
            </w:r>
            <w:r>
              <w:rPr>
                <w:noProof/>
                <w:webHidden/>
              </w:rPr>
              <w:fldChar w:fldCharType="begin"/>
            </w:r>
            <w:r>
              <w:rPr>
                <w:noProof/>
                <w:webHidden/>
              </w:rPr>
              <w:instrText xml:space="preserve"> PAGEREF _Toc385938330 \h </w:instrText>
            </w:r>
            <w:r>
              <w:rPr>
                <w:noProof/>
                <w:webHidden/>
              </w:rPr>
            </w:r>
            <w:r>
              <w:rPr>
                <w:noProof/>
                <w:webHidden/>
              </w:rPr>
              <w:fldChar w:fldCharType="separate"/>
            </w:r>
            <w:r>
              <w:rPr>
                <w:noProof/>
                <w:webHidden/>
              </w:rPr>
              <w:t>2</w:t>
            </w:r>
            <w:r>
              <w:rPr>
                <w:noProof/>
                <w:webHidden/>
              </w:rPr>
              <w:fldChar w:fldCharType="end"/>
            </w:r>
          </w:hyperlink>
        </w:p>
        <w:p w:rsidR="0058584C" w:rsidRDefault="0058584C">
          <w:pPr>
            <w:pStyle w:val="Inhopg1"/>
            <w:tabs>
              <w:tab w:val="right" w:leader="dot" w:pos="9350"/>
            </w:tabs>
            <w:rPr>
              <w:rFonts w:eastAsiaTheme="minorEastAsia"/>
              <w:noProof/>
            </w:rPr>
          </w:pPr>
          <w:hyperlink w:anchor="_Toc385938331" w:history="1">
            <w:r w:rsidRPr="00EB1EA0">
              <w:rPr>
                <w:rStyle w:val="Hyperlink"/>
                <w:noProof/>
                <w:lang w:val="nl-NL"/>
              </w:rPr>
              <w:t>Waarom</w:t>
            </w:r>
            <w:r w:rsidRPr="00EB1EA0">
              <w:rPr>
                <w:rStyle w:val="Hyperlink"/>
                <w:noProof/>
              </w:rPr>
              <w:t xml:space="preserve"> </w:t>
            </w:r>
            <w:r w:rsidRPr="00EB1EA0">
              <w:rPr>
                <w:rStyle w:val="Hyperlink"/>
                <w:noProof/>
                <w:lang w:val="nl-NL"/>
              </w:rPr>
              <w:t>een</w:t>
            </w:r>
            <w:r w:rsidRPr="00EB1EA0">
              <w:rPr>
                <w:rStyle w:val="Hyperlink"/>
                <w:noProof/>
              </w:rPr>
              <w:t xml:space="preserve"> database?</w:t>
            </w:r>
            <w:r>
              <w:rPr>
                <w:noProof/>
                <w:webHidden/>
              </w:rPr>
              <w:tab/>
            </w:r>
            <w:r>
              <w:rPr>
                <w:noProof/>
                <w:webHidden/>
              </w:rPr>
              <w:fldChar w:fldCharType="begin"/>
            </w:r>
            <w:r>
              <w:rPr>
                <w:noProof/>
                <w:webHidden/>
              </w:rPr>
              <w:instrText xml:space="preserve"> PAGEREF _Toc385938331 \h </w:instrText>
            </w:r>
            <w:r>
              <w:rPr>
                <w:noProof/>
                <w:webHidden/>
              </w:rPr>
            </w:r>
            <w:r>
              <w:rPr>
                <w:noProof/>
                <w:webHidden/>
              </w:rPr>
              <w:fldChar w:fldCharType="separate"/>
            </w:r>
            <w:r>
              <w:rPr>
                <w:noProof/>
                <w:webHidden/>
              </w:rPr>
              <w:t>3</w:t>
            </w:r>
            <w:r>
              <w:rPr>
                <w:noProof/>
                <w:webHidden/>
              </w:rPr>
              <w:fldChar w:fldCharType="end"/>
            </w:r>
          </w:hyperlink>
        </w:p>
        <w:p w:rsidR="0058584C" w:rsidRDefault="0058584C">
          <w:pPr>
            <w:pStyle w:val="Inhopg1"/>
            <w:tabs>
              <w:tab w:val="right" w:leader="dot" w:pos="9350"/>
            </w:tabs>
            <w:rPr>
              <w:rFonts w:eastAsiaTheme="minorEastAsia"/>
              <w:noProof/>
            </w:rPr>
          </w:pPr>
          <w:hyperlink w:anchor="_Toc385938332" w:history="1">
            <w:r w:rsidRPr="00EB1EA0">
              <w:rPr>
                <w:rStyle w:val="Hyperlink"/>
                <w:noProof/>
                <w:lang w:val="nl-NL"/>
              </w:rPr>
              <w:t>Wat moet er in onze database komen?</w:t>
            </w:r>
            <w:r>
              <w:rPr>
                <w:noProof/>
                <w:webHidden/>
              </w:rPr>
              <w:tab/>
            </w:r>
            <w:r>
              <w:rPr>
                <w:noProof/>
                <w:webHidden/>
              </w:rPr>
              <w:fldChar w:fldCharType="begin"/>
            </w:r>
            <w:r>
              <w:rPr>
                <w:noProof/>
                <w:webHidden/>
              </w:rPr>
              <w:instrText xml:space="preserve"> PAGEREF _Toc385938332 \h </w:instrText>
            </w:r>
            <w:r>
              <w:rPr>
                <w:noProof/>
                <w:webHidden/>
              </w:rPr>
            </w:r>
            <w:r>
              <w:rPr>
                <w:noProof/>
                <w:webHidden/>
              </w:rPr>
              <w:fldChar w:fldCharType="separate"/>
            </w:r>
            <w:r>
              <w:rPr>
                <w:noProof/>
                <w:webHidden/>
              </w:rPr>
              <w:t>3</w:t>
            </w:r>
            <w:r>
              <w:rPr>
                <w:noProof/>
                <w:webHidden/>
              </w:rPr>
              <w:fldChar w:fldCharType="end"/>
            </w:r>
          </w:hyperlink>
        </w:p>
        <w:p w:rsidR="0058584C" w:rsidRDefault="0058584C">
          <w:pPr>
            <w:rPr>
              <w:lang w:val="nl-NL"/>
            </w:rPr>
          </w:pPr>
          <w:r>
            <w:rPr>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520E25" w:rsidRDefault="0058584C" w:rsidP="0058584C">
      <w:pPr>
        <w:pStyle w:val="Kop1"/>
      </w:pPr>
      <w:bookmarkStart w:id="0" w:name="_Toc385938330"/>
      <w:proofErr w:type="spellStart"/>
      <w:r>
        <w:lastRenderedPageBreak/>
        <w:t>Inleiding</w:t>
      </w:r>
      <w:bookmarkEnd w:id="0"/>
      <w:proofErr w:type="spellEnd"/>
    </w:p>
    <w:p w:rsidR="0058584C" w:rsidRDefault="0058584C" w:rsidP="0058584C">
      <w:pPr>
        <w:pStyle w:val="Geenafstand"/>
      </w:pPr>
      <w:r>
        <w:t>Dit verslag is geschreven door Database Manager Geert Cocu.</w:t>
      </w:r>
    </w:p>
    <w:p w:rsidR="0058584C" w:rsidRPr="0058584C" w:rsidRDefault="0058584C" w:rsidP="0058584C">
      <w:pPr>
        <w:pStyle w:val="Geenafstand"/>
      </w:pPr>
      <w:r>
        <w:t>Met dit verslag wordt duidelijk gemaakt waarom wij een database nodig hebben, en hoe wij deze gebruiken. Ook wordt er in omschreven hoe wij deze database koppelen aan onze applicatie.</w:t>
      </w:r>
    </w:p>
    <w:p w:rsidR="00937168" w:rsidRPr="0058584C" w:rsidRDefault="00937168">
      <w:pPr>
        <w:rPr>
          <w:lang w:val="nl-NL"/>
        </w:rPr>
      </w:pPr>
      <w:r w:rsidRPr="0058584C">
        <w:rPr>
          <w:lang w:val="nl-NL"/>
        </w:rPr>
        <w:br w:type="page"/>
      </w:r>
    </w:p>
    <w:p w:rsidR="00937168" w:rsidRDefault="00937168" w:rsidP="00937168">
      <w:pPr>
        <w:pStyle w:val="Kop1"/>
      </w:pPr>
      <w:bookmarkStart w:id="1" w:name="_Toc385938331"/>
      <w:r w:rsidRPr="0058584C">
        <w:rPr>
          <w:lang w:val="nl-NL"/>
        </w:rPr>
        <w:lastRenderedPageBreak/>
        <w:t>Waarom</w:t>
      </w:r>
      <w:r>
        <w:t xml:space="preserve"> </w:t>
      </w:r>
      <w:r w:rsidRPr="0058584C">
        <w:rPr>
          <w:lang w:val="nl-NL"/>
        </w:rPr>
        <w:t>een</w:t>
      </w:r>
      <w:r>
        <w:t xml:space="preserve"> database?</w:t>
      </w:r>
      <w:bookmarkEnd w:id="1"/>
    </w:p>
    <w:p w:rsidR="00937168" w:rsidRDefault="00937168" w:rsidP="00512712">
      <w:pPr>
        <w:pStyle w:val="Geenafstand"/>
      </w:pPr>
      <w:r w:rsidRPr="00937168">
        <w:t>Een database is handig a</w:t>
      </w:r>
      <w:r>
        <w:t xml:space="preserve">ls je veel gegevens wilt opslaan waar </w:t>
      </w:r>
      <w:r w:rsidR="00512712">
        <w:t>je vaak bij zou moeten.</w:t>
      </w:r>
    </w:p>
    <w:p w:rsidR="00512712" w:rsidRDefault="00512712" w:rsidP="00512712">
      <w:pPr>
        <w:pStyle w:val="Geenafstand"/>
      </w:pPr>
      <w:r>
        <w:t>Zoals bij dit project het geval is, moeten wij een database maken met daarin de teams die in de wedstrijden spelen, met welke spelers daarin spelen. Ook moeten we de eindscores van afgelopen wedstrijden.</w:t>
      </w:r>
    </w:p>
    <w:p w:rsidR="00512712" w:rsidRDefault="00512712" w:rsidP="00512712">
      <w:pPr>
        <w:pStyle w:val="Geenafstand"/>
      </w:pPr>
      <w:r>
        <w:t xml:space="preserve">Wat ook handig is aan een database, je kan deze online hosten, zodat als mensen het programma gebruiken met die database, er altijd bij kunnen. En mocht er dan </w:t>
      </w:r>
      <w:r w:rsidR="0058584C">
        <w:t>een update in de database vinden, krijgt iedere gebruiker de update meteen door. En hoeft niet iedere applicatie geüpdate worden met de vernieuwde database.</w:t>
      </w:r>
    </w:p>
    <w:p w:rsidR="0058584C" w:rsidRDefault="0058584C" w:rsidP="00512712">
      <w:pPr>
        <w:pStyle w:val="Geenafstand"/>
      </w:pPr>
    </w:p>
    <w:p w:rsidR="0058584C" w:rsidRDefault="0058584C" w:rsidP="0058584C">
      <w:pPr>
        <w:pStyle w:val="Kop1"/>
        <w:rPr>
          <w:lang w:val="nl-NL"/>
        </w:rPr>
      </w:pPr>
      <w:bookmarkStart w:id="2" w:name="_Toc385938332"/>
      <w:r w:rsidRPr="0058584C">
        <w:rPr>
          <w:lang w:val="nl-NL"/>
        </w:rPr>
        <w:t>Wat moet er in onze d</w:t>
      </w:r>
      <w:r>
        <w:rPr>
          <w:lang w:val="nl-NL"/>
        </w:rPr>
        <w:t>atabase komen?</w:t>
      </w:r>
      <w:bookmarkEnd w:id="2"/>
    </w:p>
    <w:p w:rsidR="0058584C" w:rsidRDefault="0058584C" w:rsidP="0058584C">
      <w:pPr>
        <w:pStyle w:val="Geenafstand"/>
      </w:pPr>
      <w:r>
        <w:t>In deze database moeten de volgende dingen in komen:</w:t>
      </w:r>
    </w:p>
    <w:p w:rsidR="0058584C" w:rsidRPr="0058584C" w:rsidRDefault="0058584C" w:rsidP="0058584C">
      <w:pPr>
        <w:pStyle w:val="Geenafstand"/>
        <w:rPr>
          <w:b/>
        </w:rPr>
      </w:pPr>
      <w:r>
        <w:rPr>
          <w:b/>
        </w:rPr>
        <w:t>De wedstrijden</w:t>
      </w:r>
    </w:p>
    <w:p w:rsidR="0058584C" w:rsidRDefault="0058584C" w:rsidP="0058584C">
      <w:pPr>
        <w:pStyle w:val="Geenafstand"/>
        <w:numPr>
          <w:ilvl w:val="0"/>
          <w:numId w:val="1"/>
        </w:numPr>
      </w:pPr>
      <w:r>
        <w:t>De teams</w:t>
      </w:r>
    </w:p>
    <w:p w:rsidR="0058584C" w:rsidRDefault="0058584C" w:rsidP="0058584C">
      <w:pPr>
        <w:pStyle w:val="Geenafstand"/>
        <w:numPr>
          <w:ilvl w:val="0"/>
          <w:numId w:val="1"/>
        </w:numPr>
      </w:pPr>
      <w:r>
        <w:t>De spelers</w:t>
      </w:r>
    </w:p>
    <w:p w:rsidR="0058584C" w:rsidRDefault="0058584C" w:rsidP="0058584C">
      <w:pPr>
        <w:pStyle w:val="Geenafstand"/>
        <w:numPr>
          <w:ilvl w:val="0"/>
          <w:numId w:val="1"/>
        </w:numPr>
      </w:pPr>
      <w:r>
        <w:t>De eindscore van iedere wedstrijd</w:t>
      </w:r>
    </w:p>
    <w:p w:rsidR="009902F6" w:rsidRDefault="009902F6" w:rsidP="0058584C">
      <w:pPr>
        <w:pStyle w:val="Geenafstand"/>
        <w:numPr>
          <w:ilvl w:val="0"/>
          <w:numId w:val="1"/>
        </w:numPr>
      </w:pPr>
      <w:r>
        <w:t>Hoeveel punten ieder team heeft</w:t>
      </w:r>
    </w:p>
    <w:p w:rsidR="0058584C" w:rsidRDefault="0058584C" w:rsidP="0058584C">
      <w:pPr>
        <w:pStyle w:val="Geenafstand"/>
        <w:rPr>
          <w:b/>
        </w:rPr>
      </w:pPr>
      <w:r>
        <w:rPr>
          <w:b/>
        </w:rPr>
        <w:t>De bieders</w:t>
      </w:r>
    </w:p>
    <w:p w:rsidR="0058584C" w:rsidRDefault="009902F6" w:rsidP="0058584C">
      <w:pPr>
        <w:pStyle w:val="Geenafstand"/>
        <w:numPr>
          <w:ilvl w:val="0"/>
          <w:numId w:val="1"/>
        </w:numPr>
      </w:pPr>
      <w:r>
        <w:t>Op welk team geboden</w:t>
      </w:r>
    </w:p>
    <w:p w:rsidR="009902F6" w:rsidRPr="0058584C" w:rsidRDefault="009902F6" w:rsidP="0058584C">
      <w:pPr>
        <w:pStyle w:val="Geenafstand"/>
        <w:numPr>
          <w:ilvl w:val="0"/>
          <w:numId w:val="1"/>
        </w:numPr>
      </w:pPr>
      <w:r>
        <w:t>Hoeveel geboden</w:t>
      </w:r>
    </w:p>
    <w:sectPr w:rsidR="009902F6" w:rsidRPr="0058584C"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E40" w:rsidRDefault="00E85E40" w:rsidP="00520E25">
      <w:pPr>
        <w:spacing w:after="0" w:line="240" w:lineRule="auto"/>
      </w:pPr>
      <w:r>
        <w:separator/>
      </w:r>
    </w:p>
  </w:endnote>
  <w:endnote w:type="continuationSeparator" w:id="0">
    <w:p w:rsidR="00E85E40" w:rsidRDefault="00E85E40"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58584C" w:rsidRDefault="0058584C" w:rsidP="00520E25">
        <w:pPr>
          <w:pStyle w:val="Voettekst"/>
          <w:ind w:firstLine="1440"/>
          <w:jc w:val="right"/>
        </w:pPr>
        <w:fldSimple w:instr=" PAGE   \* MERGEFORMAT ">
          <w:r w:rsidR="009902F6">
            <w:rPr>
              <w:noProof/>
            </w:rPr>
            <w:t>3</w:t>
          </w:r>
        </w:fldSimple>
      </w:p>
    </w:sdtContent>
  </w:sdt>
  <w:p w:rsidR="0058584C" w:rsidRDefault="0058584C">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E40" w:rsidRDefault="00E85E40" w:rsidP="00520E25">
      <w:pPr>
        <w:spacing w:after="0" w:line="240" w:lineRule="auto"/>
      </w:pPr>
      <w:r>
        <w:separator/>
      </w:r>
    </w:p>
  </w:footnote>
  <w:footnote w:type="continuationSeparator" w:id="0">
    <w:p w:rsidR="00E85E40" w:rsidRDefault="00E85E40"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425367"/>
    <w:rsid w:val="00512712"/>
    <w:rsid w:val="00520E25"/>
    <w:rsid w:val="0058584C"/>
    <w:rsid w:val="007B6D4C"/>
    <w:rsid w:val="00937168"/>
    <w:rsid w:val="009902F6"/>
    <w:rsid w:val="00DA3586"/>
    <w:rsid w:val="00E00D1F"/>
    <w:rsid w:val="00E85E40"/>
    <w:rsid w:val="00EB1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D50E017D6A440EA49C38C31988859E"/>
        <w:category>
          <w:name w:val="Algemeen"/>
          <w:gallery w:val="placeholder"/>
        </w:category>
        <w:types>
          <w:type w:val="bbPlcHdr"/>
        </w:types>
        <w:behaviors>
          <w:behavior w:val="content"/>
        </w:behaviors>
        <w:guid w:val="{1BFE930A-E55F-4166-BFFE-4330C2DBB091}"/>
      </w:docPartPr>
      <w:docPartBody>
        <w:p w:rsidR="005B1CEF" w:rsidRDefault="005B1CEF" w:rsidP="005B1CEF">
          <w:pPr>
            <w:pStyle w:val="0DD50E017D6A440EA49C38C31988859E"/>
          </w:pPr>
          <w:r>
            <w:rPr>
              <w:rFonts w:asciiTheme="majorHAnsi" w:eastAsiaTheme="majorEastAsia" w:hAnsiTheme="majorHAnsi" w:cstheme="majorBidi"/>
              <w:caps/>
              <w:lang w:val="nl-NL"/>
            </w:rPr>
            <w:t>[Geef de naam van het bedrijf op]</w:t>
          </w:r>
        </w:p>
      </w:docPartBody>
    </w:docPart>
    <w:docPart>
      <w:docPartPr>
        <w:name w:val="3739A9C07ECD4D5AB3B53F39A7326023"/>
        <w:category>
          <w:name w:val="Algemeen"/>
          <w:gallery w:val="placeholder"/>
        </w:category>
        <w:types>
          <w:type w:val="bbPlcHdr"/>
        </w:types>
        <w:behaviors>
          <w:behavior w:val="content"/>
        </w:behaviors>
        <w:guid w:val="{E3AE0B38-4090-41B3-847F-9EED9201343B}"/>
      </w:docPartPr>
      <w:docPartBody>
        <w:p w:rsidR="005B1CEF" w:rsidRDefault="005B1CEF" w:rsidP="005B1CEF">
          <w:pPr>
            <w:pStyle w:val="3739A9C07ECD4D5AB3B53F39A7326023"/>
          </w:pPr>
          <w:r>
            <w:rPr>
              <w:rFonts w:asciiTheme="majorHAnsi" w:eastAsiaTheme="majorEastAsia" w:hAnsiTheme="majorHAnsi" w:cstheme="majorBidi"/>
              <w:sz w:val="80"/>
              <w:szCs w:val="80"/>
              <w:lang w:val="nl-NL"/>
            </w:rPr>
            <w:t>[Geef de titel van het document op]</w:t>
          </w:r>
        </w:p>
      </w:docPartBody>
    </w:docPart>
    <w:docPart>
      <w:docPartPr>
        <w:name w:val="75CD2EC849FF4CCB9A94927EE280F085"/>
        <w:category>
          <w:name w:val="Algemeen"/>
          <w:gallery w:val="placeholder"/>
        </w:category>
        <w:types>
          <w:type w:val="bbPlcHdr"/>
        </w:types>
        <w:behaviors>
          <w:behavior w:val="content"/>
        </w:behaviors>
        <w:guid w:val="{D8FBE368-A5CF-4F97-9D6E-7780DB3A69AA}"/>
      </w:docPartPr>
      <w:docPartBody>
        <w:p w:rsidR="005B1CEF" w:rsidRDefault="005B1CEF" w:rsidP="005B1CEF">
          <w:pPr>
            <w:pStyle w:val="75CD2EC849FF4CCB9A94927EE280F085"/>
          </w:pPr>
          <w:r>
            <w:rPr>
              <w:rFonts w:asciiTheme="majorHAnsi" w:eastAsiaTheme="majorEastAsia" w:hAnsiTheme="majorHAnsi" w:cstheme="majorBidi"/>
              <w:sz w:val="44"/>
              <w:szCs w:val="44"/>
              <w:lang w:val="nl-NL"/>
            </w:rPr>
            <w:t>[Geef de ondertitel van het document op]</w:t>
          </w:r>
        </w:p>
      </w:docPartBody>
    </w:docPart>
    <w:docPart>
      <w:docPartPr>
        <w:name w:val="31E06A515C67426AA5654AEEE9F6761D"/>
        <w:category>
          <w:name w:val="Algemeen"/>
          <w:gallery w:val="placeholder"/>
        </w:category>
        <w:types>
          <w:type w:val="bbPlcHdr"/>
        </w:types>
        <w:behaviors>
          <w:behavior w:val="content"/>
        </w:behaviors>
        <w:guid w:val="{FC8B4A3A-88AD-4DD3-8F32-7BE2884D475E}"/>
      </w:docPartPr>
      <w:docPartBody>
        <w:p w:rsidR="005B1CEF" w:rsidRDefault="005B1CEF" w:rsidP="005B1CEF">
          <w:pPr>
            <w:pStyle w:val="31E06A515C67426AA5654AEEE9F6761D"/>
          </w:pPr>
          <w:r>
            <w:rPr>
              <w:b/>
              <w:bCs/>
              <w:lang w:val="nl-NL"/>
            </w:rPr>
            <w:t>[Geef de naam van de auteur op]</w:t>
          </w:r>
        </w:p>
      </w:docPartBody>
    </w:docPart>
    <w:docPart>
      <w:docPartPr>
        <w:name w:val="F31CA05D177B43F5B0DD1500D6CBADA8"/>
        <w:category>
          <w:name w:val="Algemeen"/>
          <w:gallery w:val="placeholder"/>
        </w:category>
        <w:types>
          <w:type w:val="bbPlcHdr"/>
        </w:types>
        <w:behaviors>
          <w:behavior w:val="content"/>
        </w:behaviors>
        <w:guid w:val="{5979A615-645A-4EFE-B817-2D26F9164743}"/>
      </w:docPartPr>
      <w:docPartBody>
        <w:p w:rsidR="005B1CEF" w:rsidRDefault="005B1CEF" w:rsidP="005B1CEF">
          <w:pPr>
            <w:pStyle w:val="F31CA05D177B43F5B0DD1500D6CBADA8"/>
          </w:pPr>
          <w:r>
            <w:rPr>
              <w:b/>
              <w:bCs/>
              <w:lang w:val="nl-NL"/>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1CEF"/>
    <w:rsid w:val="005B1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DD50E017D6A440EA49C38C31988859E">
    <w:name w:val="0DD50E017D6A440EA49C38C31988859E"/>
    <w:rsid w:val="005B1CEF"/>
  </w:style>
  <w:style w:type="paragraph" w:customStyle="1" w:styleId="3739A9C07ECD4D5AB3B53F39A7326023">
    <w:name w:val="3739A9C07ECD4D5AB3B53F39A7326023"/>
    <w:rsid w:val="005B1CEF"/>
  </w:style>
  <w:style w:type="paragraph" w:customStyle="1" w:styleId="75CD2EC849FF4CCB9A94927EE280F085">
    <w:name w:val="75CD2EC849FF4CCB9A94927EE280F085"/>
    <w:rsid w:val="005B1CEF"/>
  </w:style>
  <w:style w:type="paragraph" w:customStyle="1" w:styleId="31E06A515C67426AA5654AEEE9F6761D">
    <w:name w:val="31E06A515C67426AA5654AEEE9F6761D"/>
    <w:rsid w:val="005B1CEF"/>
  </w:style>
  <w:style w:type="paragraph" w:customStyle="1" w:styleId="F31CA05D177B43F5B0DD1500D6CBADA8">
    <w:name w:val="F31CA05D177B43F5B0DD1500D6CBADA8"/>
    <w:rsid w:val="005B1CEF"/>
  </w:style>
  <w:style w:type="paragraph" w:customStyle="1" w:styleId="C03C17740B0D4FFF939BF54DD45F4483">
    <w:name w:val="C03C17740B0D4FFF939BF54DD45F4483"/>
    <w:rsid w:val="005B1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DC1E2-421A-4BB1-8F25-18A59C4C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2014-04-22 Verslag Database</Template>
  <TotalTime>0</TotalTime>
  <Pages>4</Pages>
  <Words>233</Words>
  <Characters>1329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2</cp:revision>
  <dcterms:created xsi:type="dcterms:W3CDTF">2014-04-22T12:12:00Z</dcterms:created>
  <dcterms:modified xsi:type="dcterms:W3CDTF">2014-04-22T12:12:00Z</dcterms:modified>
</cp:coreProperties>
</file>