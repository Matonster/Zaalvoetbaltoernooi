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US"/>
        </w:rPr>
        <w:id w:val="4416989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20E25" w:rsidRPr="00520E2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/>
                </w:rPr>
                <w:alias w:val="Bedrijf"/>
                <w:id w:val="15524243"/>
                <w:placeholder>
                  <w:docPart w:val="36319033FAD64674A674B0DFF46F9B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5000" w:type="pct"/>
                  </w:tcPr>
                  <w:p w:rsidR="00520E25" w:rsidRDefault="00520E2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121BE1"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520E25" w:rsidRPr="00520E2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C775E75D53D94BF49640879D8538CB7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0E25" w:rsidRDefault="00520E2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22CA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Zaalvoetbal Toernooi</w:t>
                    </w:r>
                  </w:p>
                </w:tc>
              </w:sdtContent>
            </w:sdt>
          </w:tr>
          <w:tr w:rsidR="00520E25" w:rsidRPr="00520E2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1D63C3D48DF747938A26794AAF30FD3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0E25" w:rsidRDefault="00A208BC" w:rsidP="00A208B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Onderzoeksrapport</w:t>
                    </w:r>
                  </w:p>
                </w:tc>
              </w:sdtContent>
            </w:sdt>
          </w:tr>
          <w:tr w:rsidR="00520E25" w:rsidRPr="00520E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0E25" w:rsidRDefault="00520E25">
                <w:pPr>
                  <w:pStyle w:val="NoSpacing"/>
                  <w:jc w:val="center"/>
                </w:pPr>
              </w:p>
            </w:tc>
          </w:tr>
          <w:tr w:rsidR="00520E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A0F93553A7C14980BB824CDA1C45B38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20E25" w:rsidRDefault="00A208BC" w:rsidP="00A208B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103739">
                      <w:rPr>
                        <w:b/>
                        <w:bCs/>
                      </w:rPr>
                      <w:t>Mathijs Arts, Geert Cocu, Boaz Frey, Tommy de Hoon</w:t>
                    </w:r>
                  </w:p>
                </w:tc>
              </w:sdtContent>
            </w:sdt>
          </w:tr>
          <w:tr w:rsidR="00520E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5-13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20E25" w:rsidRDefault="00A208B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13-5-2014</w:t>
                    </w:r>
                  </w:p>
                </w:tc>
              </w:sdtContent>
            </w:sdt>
          </w:tr>
        </w:tbl>
        <w:p w:rsidR="00520E25" w:rsidRDefault="00520E25">
          <w:pPr>
            <w:rPr>
              <w:lang w:val="nl-NL"/>
            </w:rPr>
          </w:pPr>
        </w:p>
        <w:p w:rsidR="00520E25" w:rsidRDefault="00520E25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20E25" w:rsidRPr="00520E25">
            <w:tc>
              <w:tcPr>
                <w:tcW w:w="5000" w:type="pct"/>
              </w:tcPr>
              <w:p w:rsidR="00520E25" w:rsidRDefault="00520E25" w:rsidP="00520E25">
                <w:pPr>
                  <w:pStyle w:val="NoSpacing"/>
                </w:pPr>
              </w:p>
            </w:tc>
          </w:tr>
        </w:tbl>
        <w:p w:rsidR="00520E25" w:rsidRDefault="00520E25" w:rsidP="00520E25">
          <w:pPr>
            <w:jc w:val="center"/>
            <w:rPr>
              <w:lang w:val="nl-NL"/>
            </w:rPr>
          </w:pPr>
          <w:r w:rsidRPr="00520E25">
            <w:rPr>
              <w:noProof/>
              <w:lang w:val="nl-NL" w:eastAsia="nl-NL"/>
            </w:rPr>
            <w:drawing>
              <wp:inline distT="0" distB="0" distL="0" distR="0" wp14:anchorId="3882D546" wp14:editId="0E3CB7F9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20E25" w:rsidRDefault="00520E25">
          <w:r w:rsidRPr="00520E2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441699041"/>
        <w:docPartObj>
          <w:docPartGallery w:val="Table of Contents"/>
          <w:docPartUnique/>
        </w:docPartObj>
      </w:sdtPr>
      <w:sdtContent>
        <w:p w:rsidR="0058584C" w:rsidRDefault="0058584C">
          <w:pPr>
            <w:pStyle w:val="TOCHeading"/>
          </w:pPr>
          <w:r>
            <w:t>Inhoud</w:t>
          </w:r>
        </w:p>
        <w:p w:rsidR="00364812" w:rsidRDefault="00270A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rPr>
              <w:lang w:val="nl-NL"/>
            </w:rPr>
            <w:fldChar w:fldCharType="begin"/>
          </w:r>
          <w:r w:rsidR="0058584C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387749581" w:history="1">
            <w:r w:rsidR="00364812" w:rsidRPr="005C36B9">
              <w:rPr>
                <w:rStyle w:val="Hyperlink"/>
                <w:noProof/>
              </w:rPr>
              <w:t>Inleiding</w:t>
            </w:r>
            <w:r w:rsidR="00364812">
              <w:rPr>
                <w:noProof/>
                <w:webHidden/>
              </w:rPr>
              <w:tab/>
            </w:r>
            <w:r w:rsidR="00364812">
              <w:rPr>
                <w:noProof/>
                <w:webHidden/>
              </w:rPr>
              <w:fldChar w:fldCharType="begin"/>
            </w:r>
            <w:r w:rsidR="00364812">
              <w:rPr>
                <w:noProof/>
                <w:webHidden/>
              </w:rPr>
              <w:instrText xml:space="preserve"> PAGEREF _Toc387749581 \h </w:instrText>
            </w:r>
            <w:r w:rsidR="00364812">
              <w:rPr>
                <w:noProof/>
                <w:webHidden/>
              </w:rPr>
            </w:r>
            <w:r w:rsidR="00364812">
              <w:rPr>
                <w:noProof/>
                <w:webHidden/>
              </w:rPr>
              <w:fldChar w:fldCharType="separate"/>
            </w:r>
            <w:r w:rsidR="00364812">
              <w:rPr>
                <w:noProof/>
                <w:webHidden/>
              </w:rPr>
              <w:t>2</w:t>
            </w:r>
            <w:r w:rsidR="00364812">
              <w:rPr>
                <w:noProof/>
                <w:webHidden/>
              </w:rPr>
              <w:fldChar w:fldCharType="end"/>
            </w:r>
          </w:hyperlink>
        </w:p>
        <w:p w:rsidR="0058584C" w:rsidRDefault="00270A1E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58584C" w:rsidRDefault="005858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02F6" w:rsidRPr="00DB75A6" w:rsidRDefault="00364812" w:rsidP="00A208BC">
      <w:pPr>
        <w:pStyle w:val="Heading1"/>
        <w:rPr>
          <w:lang w:val="nl-NL"/>
        </w:rPr>
      </w:pPr>
      <w:bookmarkStart w:id="0" w:name="_Toc387749581"/>
      <w:r w:rsidRPr="00DB75A6">
        <w:rPr>
          <w:lang w:val="nl-NL"/>
        </w:rPr>
        <w:lastRenderedPageBreak/>
        <w:t>Inleiding</w:t>
      </w:r>
      <w:bookmarkEnd w:id="0"/>
    </w:p>
    <w:p w:rsidR="00364812" w:rsidRDefault="00364812" w:rsidP="00364812">
      <w:pPr>
        <w:rPr>
          <w:lang w:val="nl-NL"/>
        </w:rPr>
      </w:pPr>
      <w:r w:rsidRPr="00DB75A6">
        <w:rPr>
          <w:lang w:val="nl-NL"/>
        </w:rPr>
        <w:t xml:space="preserve">Dit is het Onderzoeksrapport </w:t>
      </w:r>
      <w:r w:rsidR="00DB75A6" w:rsidRPr="00DB75A6">
        <w:rPr>
          <w:lang w:val="nl-NL"/>
        </w:rPr>
        <w:t xml:space="preserve">van het groepje </w:t>
      </w:r>
      <w:r w:rsidR="00DB75A6">
        <w:rPr>
          <w:lang w:val="nl-NL"/>
        </w:rPr>
        <w:t xml:space="preserve">“Bazen BV.”. Hierin staat het onderzoek naar de inhoud en functionaliteiten van de applicatie voor het project </w:t>
      </w:r>
      <w:r w:rsidR="00DB75A6" w:rsidRPr="00DB75A6">
        <w:rPr>
          <w:lang w:val="nl-NL"/>
        </w:rPr>
        <w:t>"Zaalvoetbal Toernooi".  </w:t>
      </w: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364812">
      <w:pPr>
        <w:rPr>
          <w:lang w:val="nl-NL"/>
        </w:rPr>
      </w:pPr>
    </w:p>
    <w:p w:rsidR="00DB75A6" w:rsidRDefault="00DB75A6" w:rsidP="00DB75A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</w:pPr>
    </w:p>
    <w:p w:rsidR="00327762" w:rsidRDefault="00327762" w:rsidP="00327762">
      <w:pPr>
        <w:rPr>
          <w:lang w:val="nl-NL"/>
        </w:rPr>
      </w:pPr>
    </w:p>
    <w:p w:rsidR="00327762" w:rsidRDefault="00327762" w:rsidP="00327762">
      <w:pPr>
        <w:pStyle w:val="Heading1"/>
        <w:rPr>
          <w:lang w:val="nl-NL"/>
        </w:rPr>
      </w:pPr>
      <w:r>
        <w:rPr>
          <w:lang w:val="nl-NL"/>
        </w:rPr>
        <w:lastRenderedPageBreak/>
        <w:t>Leervragen</w:t>
      </w:r>
    </w:p>
    <w:p w:rsidR="00327762" w:rsidRPr="00327762" w:rsidRDefault="00327762" w:rsidP="00327762">
      <w:pPr>
        <w:rPr>
          <w:lang w:val="nl-NL"/>
        </w:rPr>
      </w:pPr>
      <w:bookmarkStart w:id="1" w:name="_GoBack"/>
      <w:bookmarkEnd w:id="1"/>
    </w:p>
    <w:sectPr w:rsidR="00327762" w:rsidRPr="00327762" w:rsidSect="00520E2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292" w:rsidRDefault="00CF0292" w:rsidP="00520E25">
      <w:pPr>
        <w:spacing w:after="0" w:line="240" w:lineRule="auto"/>
      </w:pPr>
      <w:r>
        <w:separator/>
      </w:r>
    </w:p>
  </w:endnote>
  <w:endnote w:type="continuationSeparator" w:id="0">
    <w:p w:rsidR="00CF0292" w:rsidRDefault="00CF0292" w:rsidP="0052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698992"/>
      <w:docPartObj>
        <w:docPartGallery w:val="Page Numbers (Bottom of Page)"/>
        <w:docPartUnique/>
      </w:docPartObj>
    </w:sdtPr>
    <w:sdtContent>
      <w:p w:rsidR="00A208BC" w:rsidRDefault="00A208BC" w:rsidP="00520E25">
        <w:pPr>
          <w:pStyle w:val="Footer"/>
          <w:ind w:firstLine="144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77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208BC" w:rsidRDefault="00A208BC">
    <w:pPr>
      <w:pStyle w:val="Footer"/>
    </w:pPr>
    <w:r>
      <w:t>Zaalvoetbaltoernooi</w:t>
    </w:r>
    <w:r>
      <w:tab/>
      <w:t>Bazen Bv.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292" w:rsidRDefault="00CF0292" w:rsidP="00520E25">
      <w:pPr>
        <w:spacing w:after="0" w:line="240" w:lineRule="auto"/>
      </w:pPr>
      <w:r>
        <w:separator/>
      </w:r>
    </w:p>
  </w:footnote>
  <w:footnote w:type="continuationSeparator" w:id="0">
    <w:p w:rsidR="00CF0292" w:rsidRDefault="00CF0292" w:rsidP="00520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8447C"/>
    <w:multiLevelType w:val="hybridMultilevel"/>
    <w:tmpl w:val="3DBCA3F0"/>
    <w:lvl w:ilvl="0" w:tplc="C2E2FC5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BC"/>
    <w:rsid w:val="00163852"/>
    <w:rsid w:val="00270A1E"/>
    <w:rsid w:val="00327762"/>
    <w:rsid w:val="00364812"/>
    <w:rsid w:val="00425367"/>
    <w:rsid w:val="004E7A65"/>
    <w:rsid w:val="00512712"/>
    <w:rsid w:val="00520E25"/>
    <w:rsid w:val="0058584C"/>
    <w:rsid w:val="00937168"/>
    <w:rsid w:val="009902F6"/>
    <w:rsid w:val="00A208BC"/>
    <w:rsid w:val="00A80502"/>
    <w:rsid w:val="00CF0292"/>
    <w:rsid w:val="00DA3586"/>
    <w:rsid w:val="00DB75A6"/>
    <w:rsid w:val="00E00D1F"/>
    <w:rsid w:val="00E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E2640B-DCF8-4ADC-8CBF-F0708FB5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1F"/>
  </w:style>
  <w:style w:type="paragraph" w:styleId="Heading1">
    <w:name w:val="heading 1"/>
    <w:basedOn w:val="Normal"/>
    <w:next w:val="Normal"/>
    <w:link w:val="Heading1Char"/>
    <w:uiPriority w:val="9"/>
    <w:qFormat/>
    <w:rsid w:val="00520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0E25"/>
    <w:pPr>
      <w:spacing w:after="0" w:line="240" w:lineRule="auto"/>
    </w:pPr>
    <w:rPr>
      <w:rFonts w:eastAsiaTheme="minorEastAsia"/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20E25"/>
    <w:rPr>
      <w:rFonts w:eastAsiaTheme="minorEastAsia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0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0E25"/>
    <w:pPr>
      <w:outlineLvl w:val="9"/>
    </w:pPr>
    <w:rPr>
      <w:lang w:val="nl-NL"/>
    </w:rPr>
  </w:style>
  <w:style w:type="paragraph" w:styleId="Header">
    <w:name w:val="header"/>
    <w:basedOn w:val="Normal"/>
    <w:link w:val="HeaderChar"/>
    <w:uiPriority w:val="99"/>
    <w:semiHidden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E25"/>
  </w:style>
  <w:style w:type="paragraph" w:styleId="Footer">
    <w:name w:val="footer"/>
    <w:basedOn w:val="Normal"/>
    <w:link w:val="FooterChar"/>
    <w:uiPriority w:val="99"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25"/>
  </w:style>
  <w:style w:type="paragraph" w:styleId="TOC1">
    <w:name w:val="toc 1"/>
    <w:basedOn w:val="Normal"/>
    <w:next w:val="Normal"/>
    <w:autoRedefine/>
    <w:uiPriority w:val="39"/>
    <w:unhideWhenUsed/>
    <w:rsid w:val="00585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5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onster\Documents\GitHub\Zaalvoetbaltoernooi\Documentatie\2014-04-22%20Documentatie%20Sjable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319033FAD64674A674B0DFF46F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F133D-7904-4946-9B0C-CC2ED4C0C3A1}"/>
      </w:docPartPr>
      <w:docPartBody>
        <w:p w:rsidR="00000000" w:rsidRDefault="00C23304">
          <w:pPr>
            <w:pStyle w:val="36319033FAD64674A674B0DFF46F9BDA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C775E75D53D94BF49640879D8538C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FC1AE-268F-4ADD-BC46-B070B00E40B9}"/>
      </w:docPartPr>
      <w:docPartBody>
        <w:p w:rsidR="00000000" w:rsidRDefault="00C23304">
          <w:pPr>
            <w:pStyle w:val="C775E75D53D94BF49640879D8538CB7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1D63C3D48DF747938A26794AAF30F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21CFB-22BC-4BA1-9B8A-9BDEDD53794B}"/>
      </w:docPartPr>
      <w:docPartBody>
        <w:p w:rsidR="00000000" w:rsidRDefault="00C23304">
          <w:pPr>
            <w:pStyle w:val="1D63C3D48DF747938A26794AAF30FD3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  <w:docPart>
      <w:docPartPr>
        <w:name w:val="A0F93553A7C14980BB824CDA1C45B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71A44-57BF-49EC-91EC-A91911789F95}"/>
      </w:docPartPr>
      <w:docPartBody>
        <w:p w:rsidR="00000000" w:rsidRDefault="00C23304">
          <w:pPr>
            <w:pStyle w:val="A0F93553A7C14980BB824CDA1C45B38D"/>
          </w:pPr>
          <w:r>
            <w:rPr>
              <w:b/>
              <w:bCs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04"/>
    <w:rsid w:val="00C2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319033FAD64674A674B0DFF46F9BDA">
    <w:name w:val="36319033FAD64674A674B0DFF46F9BDA"/>
  </w:style>
  <w:style w:type="paragraph" w:customStyle="1" w:styleId="C775E75D53D94BF49640879D8538CB78">
    <w:name w:val="C775E75D53D94BF49640879D8538CB78"/>
  </w:style>
  <w:style w:type="paragraph" w:customStyle="1" w:styleId="1D63C3D48DF747938A26794AAF30FD31">
    <w:name w:val="1D63C3D48DF747938A26794AAF30FD31"/>
  </w:style>
  <w:style w:type="paragraph" w:customStyle="1" w:styleId="A0F93553A7C14980BB824CDA1C45B38D">
    <w:name w:val="A0F93553A7C14980BB824CDA1C45B3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C438AB-D3A8-4CE7-9977-8DCDDFF02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2014-04-22 Documentatie Sjableun</Template>
  <TotalTime>37</TotalTime>
  <Pages>4</Pages>
  <Words>73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Zaalvoetbal Toernooi</vt:lpstr>
      <vt:lpstr>Zaalvoetbal Toernooi</vt:lpstr>
    </vt:vector>
  </TitlesOfParts>
  <Company>BAZEN BV.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Onderzoeksrapport</dc:subject>
  <dc:creator>Mathijs Arts, Geert Cocu, Boaz Frey, Tommy de Hoon</dc:creator>
  <cp:lastModifiedBy>Arts, Mathijs (student)</cp:lastModifiedBy>
  <cp:revision>1</cp:revision>
  <dcterms:created xsi:type="dcterms:W3CDTF">2014-05-13T10:50:00Z</dcterms:created>
  <dcterms:modified xsi:type="dcterms:W3CDTF">2014-05-13T11:33:00Z</dcterms:modified>
</cp:coreProperties>
</file>